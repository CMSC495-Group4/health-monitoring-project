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796347"/>
    <w:bookmarkStart w:id="1" w:name="_Hlk49793912"/>
    <w:p w14:paraId="1DE5FC60" w14:textId="3D6C1C38" w:rsidR="007D6EC1" w:rsidRPr="00C74CC4" w:rsidRDefault="006C292A" w:rsidP="006C292A">
      <w:pPr>
        <w:pStyle w:val="Title"/>
        <w:rPr>
          <w:rFonts w:cstheme="majorHAnsi"/>
        </w:rPr>
      </w:pPr>
      <w:sdt>
        <w:sdtPr>
          <w:rPr>
            <w:rFonts w:asciiTheme="minorHAnsi" w:eastAsiaTheme="minorEastAsia" w:hAnsiTheme="minorHAnsi" w:cstheme="majorHAnsi"/>
          </w:rPr>
          <w:alias w:val="Title"/>
          <w:tag w:val=""/>
          <w:id w:val="726351117"/>
          <w:placeholder>
            <w:docPart w:val="1DB91584880D9D47909D055D87C472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6C292A">
            <w:rPr>
              <w:rFonts w:asciiTheme="minorHAnsi" w:eastAsiaTheme="minorEastAsia" w:hAnsiTheme="minorHAnsi" w:cstheme="majorHAnsi"/>
            </w:rPr>
            <w:t>Project Plan</w:t>
          </w:r>
          <w:r w:rsidRPr="006C292A">
            <w:rPr>
              <w:rFonts w:asciiTheme="minorHAnsi" w:eastAsiaTheme="minorEastAsia" w:hAnsiTheme="minorHAnsi" w:cstheme="majorHAnsi"/>
            </w:rPr>
            <w:br/>
            <w:t xml:space="preserve">Project Topic: Health Monitoring System </w:t>
          </w:r>
          <w:r>
            <w:rPr>
              <w:rFonts w:asciiTheme="minorHAnsi" w:eastAsiaTheme="minorEastAsia" w:hAnsiTheme="minorHAnsi" w:cstheme="majorHAnsi"/>
            </w:rPr>
            <w:br/>
          </w:r>
          <w:r w:rsidRPr="006C292A">
            <w:rPr>
              <w:rFonts w:asciiTheme="minorHAnsi" w:eastAsiaTheme="minorEastAsia" w:hAnsiTheme="minorHAnsi" w:cstheme="majorHAnsi"/>
            </w:rPr>
            <w:t xml:space="preserve">Project </w:t>
          </w:r>
          <w:r>
            <w:rPr>
              <w:rFonts w:asciiTheme="minorHAnsi" w:eastAsiaTheme="minorEastAsia" w:hAnsiTheme="minorHAnsi" w:cstheme="majorHAnsi"/>
            </w:rPr>
            <w:t>Requirements</w:t>
          </w:r>
          <w:r w:rsidRPr="006C292A">
            <w:rPr>
              <w:rFonts w:asciiTheme="minorHAnsi" w:eastAsiaTheme="minorEastAsia" w:hAnsiTheme="minorHAnsi" w:cstheme="majorHAnsi"/>
            </w:rPr>
            <w:t xml:space="preserve"> provided in separate document.</w:t>
          </w:r>
        </w:sdtContent>
      </w:sdt>
    </w:p>
    <w:bookmarkEnd w:id="1"/>
    <w:p w14:paraId="1B0FA20E" w14:textId="6FADFDE9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1C8A8E2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6429329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Audrey Harcum</w:t>
      </w:r>
    </w:p>
    <w:p w14:paraId="1B875082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Blake Green</w:t>
      </w:r>
    </w:p>
    <w:p w14:paraId="312849C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Brandon Sroufe</w:t>
      </w:r>
    </w:p>
    <w:p w14:paraId="71A3BDEB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Todd Weber</w:t>
      </w:r>
    </w:p>
    <w:p w14:paraId="31B9E405" w14:textId="2947887F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 xml:space="preserve">Revision </w:t>
      </w:r>
      <w:r w:rsidR="00A511ED">
        <w:rPr>
          <w:rFonts w:asciiTheme="majorHAnsi" w:eastAsia="Times New Roman" w:hAnsiTheme="majorHAnsi" w:cstheme="majorHAnsi"/>
        </w:rPr>
        <w:t>1.1</w:t>
      </w:r>
    </w:p>
    <w:p w14:paraId="436D7333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CMSC 495 6380</w:t>
      </w:r>
    </w:p>
    <w:p w14:paraId="58E94E22" w14:textId="4C207D31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bookmarkStart w:id="2" w:name="_Hlk49793596"/>
      <w:r w:rsidRPr="00C74CC4">
        <w:rPr>
          <w:rFonts w:asciiTheme="majorHAnsi" w:eastAsia="Times New Roman" w:hAnsiTheme="majorHAnsi" w:cstheme="majorHAnsi"/>
        </w:rPr>
        <w:t>1</w:t>
      </w:r>
      <w:r w:rsidRPr="003D30DD">
        <w:rPr>
          <w:rFonts w:asciiTheme="majorHAnsi" w:eastAsia="Times New Roman" w:hAnsiTheme="majorHAnsi" w:cstheme="majorHAnsi"/>
        </w:rPr>
        <w:t xml:space="preserve"> </w:t>
      </w:r>
      <w:r w:rsidRPr="00C74CC4">
        <w:rPr>
          <w:rFonts w:asciiTheme="majorHAnsi" w:eastAsia="Times New Roman" w:hAnsiTheme="majorHAnsi" w:cstheme="majorHAnsi"/>
        </w:rPr>
        <w:t>September</w:t>
      </w:r>
      <w:r w:rsidRPr="003D30DD">
        <w:rPr>
          <w:rFonts w:asciiTheme="majorHAnsi" w:eastAsia="Times New Roman" w:hAnsiTheme="majorHAnsi" w:cstheme="majorHAnsi"/>
        </w:rPr>
        <w:t xml:space="preserve"> 2020</w:t>
      </w:r>
    </w:p>
    <w:p w14:paraId="096749B1" w14:textId="77777777" w:rsidR="003D30DD" w:rsidRPr="003D30DD" w:rsidRDefault="003D30DD" w:rsidP="00C74CC4">
      <w:pPr>
        <w:ind w:firstLine="0"/>
        <w:jc w:val="center"/>
        <w:rPr>
          <w:rFonts w:asciiTheme="majorHAnsi" w:eastAsia="Times New Roman" w:hAnsiTheme="majorHAnsi" w:cstheme="majorHAnsi"/>
        </w:rPr>
      </w:pPr>
      <w:r w:rsidRPr="003D30DD">
        <w:rPr>
          <w:rFonts w:asciiTheme="majorHAnsi" w:eastAsia="Times New Roman" w:hAnsiTheme="majorHAnsi" w:cstheme="majorHAnsi"/>
        </w:rPr>
        <w:t>Group 4</w:t>
      </w:r>
    </w:p>
    <w:bookmarkEnd w:id="0"/>
    <w:bookmarkEnd w:id="2"/>
    <w:p w14:paraId="19B517B5" w14:textId="77777777" w:rsidR="00B22BD6" w:rsidRPr="00C74CC4" w:rsidRDefault="00B22BD6" w:rsidP="00C74CC4">
      <w:pPr>
        <w:pStyle w:val="Title2"/>
        <w:rPr>
          <w:rFonts w:asciiTheme="majorHAnsi" w:hAnsiTheme="majorHAnsi" w:cstheme="majorHAnsi"/>
        </w:rPr>
      </w:pPr>
    </w:p>
    <w:p w14:paraId="49148BFB" w14:textId="425D2224" w:rsidR="00C74CC4" w:rsidRDefault="00B22BD6" w:rsidP="00830F66">
      <w:p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br w:type="page"/>
      </w:r>
    </w:p>
    <w:p w14:paraId="01454AF4" w14:textId="77777777" w:rsidR="00C22DC8" w:rsidRPr="00830F66" w:rsidRDefault="00C22DC8" w:rsidP="00C22DC8">
      <w:pPr>
        <w:ind w:left="360" w:firstLine="0"/>
        <w:jc w:val="center"/>
        <w:rPr>
          <w:rFonts w:ascii="Times New Roman" w:hAnsi="Times New Roman" w:cs="Times New Roman"/>
        </w:rPr>
      </w:pPr>
      <w:r w:rsidRPr="00830F66"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1642"/>
        <w:gridCol w:w="3668"/>
        <w:gridCol w:w="1980"/>
      </w:tblGrid>
      <w:tr w:rsidR="00C22DC8" w:rsidRPr="008D4E75" w14:paraId="4AF56642" w14:textId="77777777" w:rsidTr="00E05937">
        <w:tc>
          <w:tcPr>
            <w:tcW w:w="2065" w:type="dxa"/>
          </w:tcPr>
          <w:p w14:paraId="5A591914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Revision Number</w:t>
            </w:r>
          </w:p>
        </w:tc>
        <w:tc>
          <w:tcPr>
            <w:tcW w:w="1642" w:type="dxa"/>
          </w:tcPr>
          <w:p w14:paraId="2723F513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68" w:type="dxa"/>
          </w:tcPr>
          <w:p w14:paraId="297DB2EB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0" w:type="dxa"/>
          </w:tcPr>
          <w:p w14:paraId="5645B31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Name</w:t>
            </w:r>
          </w:p>
        </w:tc>
      </w:tr>
      <w:tr w:rsidR="00C22DC8" w:rsidRPr="008D4E75" w14:paraId="1F0DFFB6" w14:textId="77777777" w:rsidTr="00E05937">
        <w:tc>
          <w:tcPr>
            <w:tcW w:w="2065" w:type="dxa"/>
          </w:tcPr>
          <w:p w14:paraId="4360BC15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42" w:type="dxa"/>
          </w:tcPr>
          <w:p w14:paraId="711C3DC1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>8/2</w:t>
            </w:r>
            <w:r>
              <w:rPr>
                <w:rFonts w:ascii="Times New Roman" w:hAnsi="Times New Roman" w:cs="Times New Roman"/>
              </w:rPr>
              <w:t>8</w:t>
            </w:r>
            <w:r w:rsidRPr="008D4E75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3668" w:type="dxa"/>
          </w:tcPr>
          <w:p w14:paraId="637A03EE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8D4E75">
              <w:rPr>
                <w:rFonts w:ascii="Times New Roman" w:hAnsi="Times New Roman" w:cs="Times New Roman"/>
              </w:rPr>
              <w:t xml:space="preserve">First draft created </w:t>
            </w:r>
            <w:r>
              <w:rPr>
                <w:rFonts w:ascii="Times New Roman" w:hAnsi="Times New Roman" w:cs="Times New Roman"/>
              </w:rPr>
              <w:t>by Todd; Group 4 contributed to brainstorm ideas during 8/28 ZOOM meeting</w:t>
            </w:r>
            <w:r w:rsidRPr="008D4E7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0" w:type="dxa"/>
          </w:tcPr>
          <w:p w14:paraId="5AF5B42D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Todd</w:t>
            </w:r>
          </w:p>
        </w:tc>
      </w:tr>
      <w:tr w:rsidR="00C22DC8" w:rsidRPr="008D4E75" w14:paraId="45E7F60B" w14:textId="77777777" w:rsidTr="00E05937">
        <w:tc>
          <w:tcPr>
            <w:tcW w:w="2065" w:type="dxa"/>
          </w:tcPr>
          <w:p w14:paraId="7717A907" w14:textId="03EC3D8C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511ED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642" w:type="dxa"/>
          </w:tcPr>
          <w:p w14:paraId="61BC6F6C" w14:textId="0759CB44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8/31/2020</w:t>
            </w:r>
          </w:p>
        </w:tc>
        <w:tc>
          <w:tcPr>
            <w:tcW w:w="3668" w:type="dxa"/>
          </w:tcPr>
          <w:p w14:paraId="150B6212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UPDATE: Font Times New Roman size 12, Double Spaced. Updated Title page added Revision History. Updated Table of contents.</w:t>
            </w:r>
          </w:p>
        </w:tc>
        <w:tc>
          <w:tcPr>
            <w:tcW w:w="1980" w:type="dxa"/>
          </w:tcPr>
          <w:p w14:paraId="70BE0C3A" w14:textId="77777777" w:rsidR="00C22DC8" w:rsidRPr="008D4E75" w:rsidRDefault="00C22DC8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Audrey</w:t>
            </w:r>
          </w:p>
        </w:tc>
      </w:tr>
      <w:tr w:rsidR="00946FBD" w:rsidRPr="008D4E75" w14:paraId="50896382" w14:textId="77777777" w:rsidTr="00E05937">
        <w:tc>
          <w:tcPr>
            <w:tcW w:w="2065" w:type="dxa"/>
          </w:tcPr>
          <w:p w14:paraId="6655518F" w14:textId="147638D3" w:rsidR="00946FBD" w:rsidRDefault="00A511E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642" w:type="dxa"/>
          </w:tcPr>
          <w:p w14:paraId="7226BAC8" w14:textId="06C71A07" w:rsidR="00946FBD" w:rsidRDefault="00946FB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8/31/2020</w:t>
            </w:r>
          </w:p>
        </w:tc>
        <w:tc>
          <w:tcPr>
            <w:tcW w:w="3668" w:type="dxa"/>
          </w:tcPr>
          <w:p w14:paraId="52D870B5" w14:textId="2308581E" w:rsidR="00946FBD" w:rsidRDefault="00946FB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UPDATE: Verbiage and Font, bolding the section 1. Requirements specifications, collaborative updates include text standardization and headers</w:t>
            </w:r>
          </w:p>
        </w:tc>
        <w:tc>
          <w:tcPr>
            <w:tcW w:w="1980" w:type="dxa"/>
          </w:tcPr>
          <w:p w14:paraId="7DA9CF24" w14:textId="68DDF6CF" w:rsidR="00946FBD" w:rsidRDefault="00480882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Brandon</w:t>
            </w:r>
          </w:p>
          <w:p w14:paraId="5468B8E1" w14:textId="0AE1D577" w:rsidR="00946FBD" w:rsidRDefault="00946FBD" w:rsidP="00E05937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Audrey</w:t>
            </w:r>
          </w:p>
        </w:tc>
      </w:tr>
    </w:tbl>
    <w:p w14:paraId="09F399F8" w14:textId="61667F3B" w:rsidR="00C22DC8" w:rsidRDefault="00C22DC8" w:rsidP="00830F66">
      <w:pPr>
        <w:rPr>
          <w:rFonts w:asciiTheme="majorHAnsi" w:hAnsiTheme="majorHAnsi" w:cstheme="majorHAnsi"/>
        </w:rPr>
      </w:pPr>
    </w:p>
    <w:p w14:paraId="342BE6DB" w14:textId="13443308" w:rsidR="00C22DC8" w:rsidRDefault="00C22DC8" w:rsidP="00830F66">
      <w:pPr>
        <w:rPr>
          <w:rFonts w:asciiTheme="majorHAnsi" w:hAnsiTheme="majorHAnsi" w:cstheme="majorHAnsi"/>
        </w:rPr>
      </w:pPr>
    </w:p>
    <w:p w14:paraId="3A667AB8" w14:textId="087EC342" w:rsidR="00C22DC8" w:rsidRDefault="00C22DC8" w:rsidP="00830F66">
      <w:pPr>
        <w:rPr>
          <w:rFonts w:asciiTheme="majorHAnsi" w:hAnsiTheme="majorHAnsi" w:cstheme="majorHAnsi"/>
        </w:rPr>
      </w:pPr>
    </w:p>
    <w:p w14:paraId="0215695C" w14:textId="0A77B29C" w:rsidR="00C22DC8" w:rsidRDefault="00C22DC8" w:rsidP="00830F66">
      <w:pPr>
        <w:rPr>
          <w:rFonts w:asciiTheme="majorHAnsi" w:hAnsiTheme="majorHAnsi" w:cstheme="majorHAnsi"/>
        </w:rPr>
      </w:pPr>
    </w:p>
    <w:p w14:paraId="2D0BC964" w14:textId="3839CD12" w:rsidR="00C22DC8" w:rsidRDefault="00C22DC8" w:rsidP="00830F66">
      <w:pPr>
        <w:rPr>
          <w:rFonts w:asciiTheme="majorHAnsi" w:hAnsiTheme="majorHAnsi" w:cstheme="majorHAnsi"/>
        </w:rPr>
      </w:pPr>
    </w:p>
    <w:p w14:paraId="1C7D0EA2" w14:textId="04A72BFB" w:rsidR="00C22DC8" w:rsidRDefault="00C22DC8" w:rsidP="00830F66">
      <w:pPr>
        <w:rPr>
          <w:rFonts w:asciiTheme="majorHAnsi" w:hAnsiTheme="majorHAnsi" w:cstheme="majorHAnsi"/>
        </w:rPr>
      </w:pPr>
    </w:p>
    <w:p w14:paraId="1C4EE878" w14:textId="1A39047C" w:rsidR="00C22DC8" w:rsidRDefault="00C22DC8" w:rsidP="00830F66">
      <w:pPr>
        <w:rPr>
          <w:rFonts w:asciiTheme="majorHAnsi" w:hAnsiTheme="majorHAnsi" w:cstheme="majorHAnsi"/>
        </w:rPr>
      </w:pPr>
    </w:p>
    <w:p w14:paraId="186DC810" w14:textId="46A0DE6F" w:rsidR="00C22DC8" w:rsidRDefault="00C22DC8" w:rsidP="00830F66">
      <w:pPr>
        <w:rPr>
          <w:rFonts w:asciiTheme="majorHAnsi" w:hAnsiTheme="majorHAnsi" w:cstheme="majorHAnsi"/>
        </w:rPr>
      </w:pPr>
    </w:p>
    <w:p w14:paraId="24823340" w14:textId="31F4D972" w:rsidR="00C22DC8" w:rsidRDefault="00C22DC8" w:rsidP="00830F66">
      <w:pPr>
        <w:rPr>
          <w:rFonts w:asciiTheme="majorHAnsi" w:hAnsiTheme="majorHAnsi" w:cstheme="majorHAnsi"/>
        </w:rPr>
      </w:pPr>
    </w:p>
    <w:p w14:paraId="1946B0ED" w14:textId="47FE24A7" w:rsidR="00C22DC8" w:rsidRDefault="00C22DC8" w:rsidP="00830F66">
      <w:pPr>
        <w:rPr>
          <w:rFonts w:asciiTheme="majorHAnsi" w:hAnsiTheme="majorHAnsi" w:cstheme="majorHAnsi"/>
        </w:rPr>
      </w:pPr>
    </w:p>
    <w:p w14:paraId="7BD0E91D" w14:textId="188C048F" w:rsidR="00C22DC8" w:rsidRDefault="00C22DC8" w:rsidP="00830F66">
      <w:pPr>
        <w:rPr>
          <w:rFonts w:asciiTheme="majorHAnsi" w:hAnsiTheme="majorHAnsi" w:cstheme="majorHAnsi"/>
        </w:rPr>
      </w:pPr>
    </w:p>
    <w:p w14:paraId="4E97A1B6" w14:textId="2A23B310" w:rsidR="00C22DC8" w:rsidRDefault="00C22DC8" w:rsidP="00830F66">
      <w:pPr>
        <w:rPr>
          <w:rFonts w:asciiTheme="majorHAnsi" w:hAnsiTheme="majorHAnsi" w:cstheme="majorHAnsi"/>
        </w:rPr>
      </w:pPr>
    </w:p>
    <w:p w14:paraId="36992E87" w14:textId="2D9AAFFC" w:rsidR="00C22DC8" w:rsidRDefault="00C22DC8" w:rsidP="00830F66">
      <w:pPr>
        <w:rPr>
          <w:rFonts w:asciiTheme="majorHAnsi" w:hAnsiTheme="majorHAnsi" w:cstheme="majorHAnsi"/>
        </w:rPr>
      </w:pPr>
    </w:p>
    <w:p w14:paraId="225E2034" w14:textId="10063393" w:rsidR="00C22DC8" w:rsidRDefault="00C22DC8" w:rsidP="00830F66">
      <w:pPr>
        <w:rPr>
          <w:rFonts w:asciiTheme="majorHAnsi" w:hAnsiTheme="majorHAnsi" w:cstheme="majorHAnsi"/>
        </w:rPr>
      </w:pPr>
    </w:p>
    <w:p w14:paraId="58F54938" w14:textId="5506D9BC" w:rsidR="00C22DC8" w:rsidRDefault="00C22DC8" w:rsidP="00830F66">
      <w:pPr>
        <w:rPr>
          <w:rFonts w:asciiTheme="majorHAnsi" w:hAnsiTheme="majorHAnsi" w:cstheme="majorHAnsi"/>
        </w:rPr>
      </w:pPr>
    </w:p>
    <w:p w14:paraId="02DBECD3" w14:textId="4A1900DE" w:rsidR="00C22DC8" w:rsidRDefault="00C22DC8" w:rsidP="00830F66">
      <w:pPr>
        <w:rPr>
          <w:rFonts w:asciiTheme="majorHAnsi" w:hAnsiTheme="majorHAnsi" w:cstheme="majorHAnsi"/>
        </w:rPr>
      </w:pPr>
    </w:p>
    <w:p w14:paraId="1D2DAF8B" w14:textId="6D8195C9" w:rsidR="00830F66" w:rsidRDefault="00830F66" w:rsidP="00C7515B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Table of Contents</w:t>
      </w:r>
    </w:p>
    <w:p w14:paraId="7B5E3B11" w14:textId="677F182A" w:rsidR="00830F66" w:rsidRDefault="00830F66" w:rsidP="009A7ED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Revision History ………………………………………………………………………… </w:t>
      </w:r>
      <w:r w:rsidR="00C22DC8">
        <w:rPr>
          <w:rFonts w:asciiTheme="majorHAnsi" w:hAnsiTheme="majorHAnsi" w:cstheme="majorHAnsi"/>
        </w:rPr>
        <w:t>2</w:t>
      </w:r>
    </w:p>
    <w:p w14:paraId="7619D1E4" w14:textId="031E4B25" w:rsidR="00B40A12" w:rsidRDefault="00830F66">
      <w:pPr>
        <w:pStyle w:val="TOC1"/>
        <w:rPr>
          <w:noProof/>
          <w:kern w:val="0"/>
          <w:sz w:val="22"/>
          <w:szCs w:val="22"/>
          <w:lang w:eastAsia="en-US"/>
        </w:rPr>
      </w:pPr>
      <w:r w:rsidRPr="00830F66">
        <w:rPr>
          <w:rFonts w:asciiTheme="majorHAnsi" w:hAnsiTheme="majorHAnsi" w:cstheme="majorHAnsi"/>
        </w:rPr>
        <w:fldChar w:fldCharType="begin"/>
      </w:r>
      <w:r w:rsidRPr="00830F66">
        <w:rPr>
          <w:rFonts w:asciiTheme="majorHAnsi" w:hAnsiTheme="majorHAnsi" w:cstheme="majorHAnsi"/>
        </w:rPr>
        <w:instrText xml:space="preserve"> TOC \o "1-3" \h \z \u </w:instrText>
      </w:r>
      <w:r w:rsidRPr="00830F66">
        <w:rPr>
          <w:rFonts w:asciiTheme="majorHAnsi" w:hAnsiTheme="majorHAnsi" w:cstheme="majorHAnsi"/>
        </w:rPr>
        <w:fldChar w:fldCharType="separate"/>
      </w:r>
      <w:hyperlink w:anchor="_Toc49795213" w:history="1">
        <w:r w:rsidR="00B40A12" w:rsidRPr="00B60910">
          <w:rPr>
            <w:rStyle w:val="Hyperlink"/>
            <w:rFonts w:cstheme="majorHAnsi"/>
            <w:noProof/>
          </w:rPr>
          <w:t>1.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946FBD">
          <w:rPr>
            <w:noProof/>
            <w:kern w:val="0"/>
            <w:sz w:val="22"/>
            <w:szCs w:val="22"/>
            <w:lang w:eastAsia="en-US"/>
          </w:rPr>
          <w:t xml:space="preserve">Requirement Specifications 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_Toc49795213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400BC6">
          <w:rPr>
            <w:noProof/>
            <w:webHidden/>
          </w:rPr>
          <w:t>4</w:t>
        </w:r>
        <w:r w:rsidR="00B40A12">
          <w:rPr>
            <w:noProof/>
            <w:webHidden/>
          </w:rPr>
          <w:fldChar w:fldCharType="end"/>
        </w:r>
      </w:hyperlink>
    </w:p>
    <w:p w14:paraId="5796128F" w14:textId="4BE8FBA5" w:rsidR="00B40A12" w:rsidRDefault="009C0515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4" w:history="1">
        <w:r w:rsidR="00B40A12" w:rsidRPr="00B60910">
          <w:rPr>
            <w:rStyle w:val="Hyperlink"/>
            <w:rFonts w:cstheme="majorHAnsi"/>
            <w:noProof/>
          </w:rPr>
          <w:t>2.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B40A12" w:rsidRPr="00B60910">
          <w:rPr>
            <w:rStyle w:val="Hyperlink"/>
            <w:rFonts w:cstheme="majorHAnsi"/>
            <w:noProof/>
          </w:rPr>
          <w:t>System Specifications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_Toc49795214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400BC6">
          <w:rPr>
            <w:noProof/>
            <w:webHidden/>
          </w:rPr>
          <w:t>4</w:t>
        </w:r>
        <w:r w:rsidR="00B40A12">
          <w:rPr>
            <w:noProof/>
            <w:webHidden/>
          </w:rPr>
          <w:fldChar w:fldCharType="end"/>
        </w:r>
      </w:hyperlink>
    </w:p>
    <w:p w14:paraId="3352E62B" w14:textId="6EDBE1ED" w:rsidR="00B40A12" w:rsidRDefault="009C0515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5" w:history="1">
        <w:r w:rsidR="00B40A12" w:rsidRPr="00B60910">
          <w:rPr>
            <w:rStyle w:val="Hyperlink"/>
            <w:rFonts w:cstheme="majorHAnsi"/>
            <w:noProof/>
          </w:rPr>
          <w:t>3.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B40A12" w:rsidRPr="00B60910">
          <w:rPr>
            <w:rStyle w:val="Hyperlink"/>
            <w:rFonts w:cstheme="majorHAnsi"/>
            <w:noProof/>
          </w:rPr>
          <w:t>Software Management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_Toc49795215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400BC6">
          <w:rPr>
            <w:noProof/>
            <w:webHidden/>
          </w:rPr>
          <w:t>4</w:t>
        </w:r>
        <w:r w:rsidR="00B40A12">
          <w:rPr>
            <w:noProof/>
            <w:webHidden/>
          </w:rPr>
          <w:fldChar w:fldCharType="end"/>
        </w:r>
      </w:hyperlink>
    </w:p>
    <w:p w14:paraId="0E54E0E2" w14:textId="6AB29F84" w:rsidR="00B40A12" w:rsidRDefault="009C0515">
      <w:pPr>
        <w:pStyle w:val="TOC1"/>
        <w:rPr>
          <w:noProof/>
          <w:kern w:val="0"/>
          <w:sz w:val="22"/>
          <w:szCs w:val="22"/>
          <w:lang w:eastAsia="en-US"/>
        </w:rPr>
      </w:pPr>
      <w:hyperlink w:anchor="_Toc49795216" w:history="1">
        <w:r w:rsidR="00B40A12" w:rsidRPr="00B60910">
          <w:rPr>
            <w:rStyle w:val="Hyperlink"/>
            <w:rFonts w:cstheme="majorHAnsi"/>
            <w:noProof/>
          </w:rPr>
          <w:t>4.</w:t>
        </w:r>
        <w:r w:rsidR="00B40A12">
          <w:rPr>
            <w:noProof/>
            <w:kern w:val="0"/>
            <w:sz w:val="22"/>
            <w:szCs w:val="22"/>
            <w:lang w:eastAsia="en-US"/>
          </w:rPr>
          <w:tab/>
        </w:r>
        <w:r w:rsidR="00B40A12" w:rsidRPr="00B60910">
          <w:rPr>
            <w:rStyle w:val="Hyperlink"/>
            <w:rFonts w:cstheme="majorHAnsi"/>
            <w:noProof/>
          </w:rPr>
          <w:t>Project Schedule</w:t>
        </w:r>
        <w:r w:rsidR="00B40A12">
          <w:rPr>
            <w:noProof/>
            <w:webHidden/>
          </w:rPr>
          <w:tab/>
        </w:r>
        <w:r w:rsidR="00B40A12">
          <w:rPr>
            <w:noProof/>
            <w:webHidden/>
          </w:rPr>
          <w:fldChar w:fldCharType="begin"/>
        </w:r>
        <w:r w:rsidR="00B40A12">
          <w:rPr>
            <w:noProof/>
            <w:webHidden/>
          </w:rPr>
          <w:instrText xml:space="preserve"> PAGEREF _Toc49795216 \h </w:instrText>
        </w:r>
        <w:r w:rsidR="00B40A12">
          <w:rPr>
            <w:noProof/>
            <w:webHidden/>
          </w:rPr>
        </w:r>
        <w:r w:rsidR="00B40A12">
          <w:rPr>
            <w:noProof/>
            <w:webHidden/>
          </w:rPr>
          <w:fldChar w:fldCharType="separate"/>
        </w:r>
        <w:r w:rsidR="00400BC6">
          <w:rPr>
            <w:noProof/>
            <w:webHidden/>
          </w:rPr>
          <w:t>5</w:t>
        </w:r>
        <w:r w:rsidR="00B40A12">
          <w:rPr>
            <w:noProof/>
            <w:webHidden/>
          </w:rPr>
          <w:fldChar w:fldCharType="end"/>
        </w:r>
      </w:hyperlink>
    </w:p>
    <w:p w14:paraId="1BC54FD1" w14:textId="6943E8BC" w:rsidR="00830F66" w:rsidRPr="00830F66" w:rsidRDefault="00830F66" w:rsidP="00C7515B">
      <w:pPr>
        <w:rPr>
          <w:rFonts w:asciiTheme="majorHAnsi" w:hAnsiTheme="majorHAnsi" w:cstheme="majorHAnsi"/>
        </w:rPr>
      </w:pPr>
      <w:r w:rsidRPr="00830F66">
        <w:rPr>
          <w:rFonts w:asciiTheme="majorHAnsi" w:hAnsiTheme="majorHAnsi" w:cstheme="majorHAnsi"/>
        </w:rPr>
        <w:fldChar w:fldCharType="end"/>
      </w:r>
    </w:p>
    <w:p w14:paraId="711917C7" w14:textId="3D49806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7D03D3F" w14:textId="47BE525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B6A1EA9" w14:textId="15EE7762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8669947" w14:textId="2312E3EA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6BE5D0E" w14:textId="7AAE76A5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120A96A6" w14:textId="05B27860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AC09D92" w14:textId="7378F6B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029ED8A7" w14:textId="1F2D701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2D3223E8" w14:textId="57D01599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64D96B31" w14:textId="3F837C66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2482A66" w14:textId="794DDC9E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B15A37E" w14:textId="384C3200" w:rsidR="00C74CC4" w:rsidRDefault="00C74CC4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5E26F6E0" w14:textId="77777777" w:rsidR="00A511ED" w:rsidRDefault="00A511ED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70E63C16" w14:textId="4B9C1C64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3EFA00AB" w14:textId="77777777" w:rsidR="00830F66" w:rsidRDefault="00830F66" w:rsidP="00C74CC4">
      <w:pPr>
        <w:ind w:firstLine="0"/>
        <w:rPr>
          <w:rFonts w:asciiTheme="majorHAnsi" w:hAnsiTheme="majorHAnsi" w:cstheme="majorHAnsi"/>
          <w:b/>
          <w:bCs/>
          <w:noProof/>
        </w:rPr>
      </w:pPr>
    </w:p>
    <w:p w14:paraId="43B80F1F" w14:textId="70E92B5B" w:rsidR="00994183" w:rsidRDefault="00946FBD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3" w:name="_Toc49795213"/>
      <w:r>
        <w:rPr>
          <w:rFonts w:cstheme="majorHAnsi"/>
        </w:rPr>
        <w:lastRenderedPageBreak/>
        <w:t>Requirement Specifications</w:t>
      </w:r>
      <w:bookmarkEnd w:id="3"/>
    </w:p>
    <w:p w14:paraId="25E23CD2" w14:textId="57177571" w:rsidR="00994183" w:rsidRDefault="00994183" w:rsidP="00994183">
      <w:r>
        <w:t>Project Topic: Health Monitoring System</w:t>
      </w:r>
    </w:p>
    <w:p w14:paraId="3A014180" w14:textId="300293B3" w:rsidR="00994183" w:rsidRPr="00994183" w:rsidRDefault="00994183" w:rsidP="00994183">
      <w:r>
        <w:t>Project Requirements provided in separate document.</w:t>
      </w:r>
    </w:p>
    <w:p w14:paraId="5A130B1E" w14:textId="3F127FA7" w:rsidR="006B5E57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4" w:name="_Toc49795214"/>
      <w:r w:rsidRPr="00C74CC4">
        <w:rPr>
          <w:rFonts w:cstheme="majorHAnsi"/>
        </w:rPr>
        <w:t>System Specifications</w:t>
      </w:r>
      <w:bookmarkEnd w:id="4"/>
    </w:p>
    <w:p w14:paraId="2BB10E62" w14:textId="7147FDB5" w:rsidR="006B5E57" w:rsidRPr="00C74CC4" w:rsidRDefault="006B5E57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Development platform:</w:t>
      </w:r>
    </w:p>
    <w:p w14:paraId="71DCFD57" w14:textId="44B7C007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Windows 10</w:t>
      </w:r>
    </w:p>
    <w:p w14:paraId="584E97D8" w14:textId="78C6B85E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AMD Ryzen 3 3.5GHz </w:t>
      </w:r>
    </w:p>
    <w:p w14:paraId="7A9BDDA3" w14:textId="7E02EFA7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</w:t>
      </w:r>
      <w:r w:rsidR="006B5E57" w:rsidRPr="00C74CC4">
        <w:rPr>
          <w:rFonts w:asciiTheme="majorHAnsi" w:hAnsiTheme="majorHAnsi" w:cstheme="majorHAnsi"/>
        </w:rPr>
        <w:t xml:space="preserve"> GB ram</w:t>
      </w:r>
    </w:p>
    <w:p w14:paraId="110D88A9" w14:textId="05C4DAA8" w:rsidR="006B5E57" w:rsidRPr="00C74CC4" w:rsidRDefault="006B5E57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6C052383" w14:textId="0E059402" w:rsidR="006B5E57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IntelliJ </w:t>
      </w:r>
      <w:r w:rsidRPr="00C74CC4">
        <w:rPr>
          <w:rFonts w:asciiTheme="majorHAnsi" w:hAnsiTheme="majorHAnsi" w:cstheme="majorHAnsi"/>
          <w:sz w:val="23"/>
          <w:szCs w:val="23"/>
          <w:shd w:val="clear" w:color="auto" w:fill="FFFFFF"/>
        </w:rPr>
        <w:t>Version: 2020.2.1</w:t>
      </w:r>
    </w:p>
    <w:p w14:paraId="4613B420" w14:textId="18CF4CA1" w:rsidR="009B7108" w:rsidRPr="00C74CC4" w:rsidRDefault="007523E3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2EC0C57C" w14:textId="40E3E1C1" w:rsidR="009B7108" w:rsidRPr="00C74CC4" w:rsidRDefault="009B7108" w:rsidP="00C74CC4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Operating platform:</w:t>
      </w:r>
    </w:p>
    <w:p w14:paraId="3464DFD1" w14:textId="08D1011D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Windows </w:t>
      </w:r>
    </w:p>
    <w:p w14:paraId="7289B67D" w14:textId="77777777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16 GB ram</w:t>
      </w:r>
    </w:p>
    <w:p w14:paraId="5524742D" w14:textId="35FFB433" w:rsidR="009B7108" w:rsidRPr="00C74CC4" w:rsidRDefault="009B7108" w:rsidP="00C74CC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256 GB SSD</w:t>
      </w:r>
    </w:p>
    <w:p w14:paraId="440FDDC3" w14:textId="0E71A4EB" w:rsidR="00B91E42" w:rsidRPr="00994183" w:rsidRDefault="009B7108" w:rsidP="00994183">
      <w:pPr>
        <w:pStyle w:val="ListParagraph"/>
        <w:numPr>
          <w:ilvl w:val="0"/>
          <w:numId w:val="16"/>
        </w:numPr>
        <w:ind w:left="108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>Java 8</w:t>
      </w:r>
    </w:p>
    <w:p w14:paraId="7EE7BC88" w14:textId="6E3FBC77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5" w:name="_Toc49795215"/>
      <w:r w:rsidRPr="00C74CC4">
        <w:rPr>
          <w:rFonts w:cstheme="majorHAnsi"/>
        </w:rPr>
        <w:t>Software Management</w:t>
      </w:r>
      <w:bookmarkEnd w:id="5"/>
    </w:p>
    <w:p w14:paraId="1E2E0736" w14:textId="5DBC90C0" w:rsidR="00B91E42" w:rsidRPr="00C74CC4" w:rsidRDefault="00663657" w:rsidP="00D2554C">
      <w:pPr>
        <w:ind w:left="720" w:firstLine="0"/>
        <w:rPr>
          <w:rFonts w:asciiTheme="majorHAnsi" w:hAnsiTheme="majorHAnsi" w:cstheme="majorHAnsi"/>
        </w:rPr>
      </w:pPr>
      <w:r w:rsidRPr="00C74CC4">
        <w:rPr>
          <w:rFonts w:asciiTheme="majorHAnsi" w:hAnsiTheme="majorHAnsi" w:cstheme="majorHAnsi"/>
        </w:rPr>
        <w:t xml:space="preserve">We will be using GitHub for version-control. Link to account: </w:t>
      </w:r>
      <w:r w:rsidR="00C74CC4" w:rsidRPr="00C74CC4">
        <w:rPr>
          <w:rFonts w:asciiTheme="majorHAnsi" w:hAnsiTheme="majorHAnsi" w:cstheme="majorHAnsi"/>
        </w:rPr>
        <w:t>https://github.com/CMSC495-Group4/health-monitoring-project</w:t>
      </w:r>
    </w:p>
    <w:p w14:paraId="2802A30D" w14:textId="1B99FCBF" w:rsidR="00C74CC4" w:rsidRPr="00C74CC4" w:rsidRDefault="00B40A12" w:rsidP="00B40A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2E0B3984" w14:textId="5FABA318" w:rsidR="006451D9" w:rsidRPr="00C74CC4" w:rsidRDefault="006451D9" w:rsidP="00C74CC4">
      <w:pPr>
        <w:pStyle w:val="Heading1"/>
        <w:numPr>
          <w:ilvl w:val="0"/>
          <w:numId w:val="12"/>
        </w:numPr>
        <w:jc w:val="left"/>
        <w:rPr>
          <w:rFonts w:cstheme="majorHAnsi"/>
        </w:rPr>
      </w:pPr>
      <w:bookmarkStart w:id="6" w:name="_Toc49795216"/>
      <w:r w:rsidRPr="00C74CC4">
        <w:rPr>
          <w:rFonts w:cstheme="majorHAnsi"/>
        </w:rPr>
        <w:lastRenderedPageBreak/>
        <w:t>Project Schedule</w:t>
      </w:r>
      <w:bookmarkEnd w:id="6"/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3263"/>
        <w:gridCol w:w="1150"/>
        <w:gridCol w:w="1594"/>
        <w:gridCol w:w="1594"/>
        <w:gridCol w:w="1754"/>
      </w:tblGrid>
      <w:tr w:rsidR="009B6A30" w14:paraId="5DEFFD67" w14:textId="77777777" w:rsidTr="00B91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94E8DF4" w14:textId="10431319" w:rsidR="00B91E42" w:rsidRDefault="00B91E42" w:rsidP="00B91E42">
            <w:pPr>
              <w:ind w:firstLine="0"/>
              <w:jc w:val="center"/>
            </w:pPr>
            <w:r>
              <w:t>Task</w:t>
            </w:r>
          </w:p>
        </w:tc>
        <w:tc>
          <w:tcPr>
            <w:tcW w:w="248" w:type="dxa"/>
          </w:tcPr>
          <w:p w14:paraId="45A895EB" w14:textId="6633D5BC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870" w:type="dxa"/>
          </w:tcPr>
          <w:p w14:paraId="6F8C2EC3" w14:textId="75464D89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1870" w:type="dxa"/>
          </w:tcPr>
          <w:p w14:paraId="6FEAD93C" w14:textId="5357752D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  <w:tc>
          <w:tcPr>
            <w:tcW w:w="1870" w:type="dxa"/>
          </w:tcPr>
          <w:p w14:paraId="1F9CD04E" w14:textId="3380282B" w:rsidR="00B91E42" w:rsidRDefault="00B91E42" w:rsidP="00B91E4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Personnel</w:t>
            </w:r>
          </w:p>
        </w:tc>
      </w:tr>
      <w:tr w:rsidR="009B6A30" w14:paraId="43CDCB33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60D7C" w14:textId="77777777" w:rsidR="00C22EF5" w:rsidRPr="00C22EF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Requirements</w:t>
            </w:r>
          </w:p>
          <w:p w14:paraId="1BC2FECF" w14:textId="77777777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Writing </w:t>
            </w:r>
          </w:p>
          <w:p w14:paraId="1387DD33" w14:textId="632DBDBA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5AD933AE" w14:textId="02F20AC4" w:rsidR="00C22EF5" w:rsidRPr="00C22EF5" w:rsidRDefault="00C22EF5" w:rsidP="00C22EF5">
            <w:pPr>
              <w:pStyle w:val="ListParagraph"/>
              <w:numPr>
                <w:ilvl w:val="0"/>
                <w:numId w:val="20"/>
              </w:numPr>
            </w:pPr>
            <w:r>
              <w:t>Revision</w:t>
            </w:r>
            <w:r w:rsidR="00F35A95">
              <w:t xml:space="preserve"> and submit</w:t>
            </w:r>
          </w:p>
        </w:tc>
        <w:tc>
          <w:tcPr>
            <w:tcW w:w="248" w:type="dxa"/>
          </w:tcPr>
          <w:p w14:paraId="41CBDC0E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52D7867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14:paraId="791DD495" w14:textId="00A3F7A1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9A07D31" w14:textId="2D5F83CD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6F34F3D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9D6D30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8/26</w:t>
            </w:r>
          </w:p>
          <w:p w14:paraId="4FEFEDCB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CEF989D" w14:textId="443AD178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</w:tc>
        <w:tc>
          <w:tcPr>
            <w:tcW w:w="1870" w:type="dxa"/>
          </w:tcPr>
          <w:p w14:paraId="70B2A6E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  <w:p w14:paraId="1774FDE9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8/29</w:t>
            </w:r>
          </w:p>
          <w:p w14:paraId="77EB1CAA" w14:textId="77777777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8/31</w:t>
            </w:r>
          </w:p>
          <w:p w14:paraId="0EBEBABF" w14:textId="5BE34FA2" w:rsidR="00C22EF5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</w:t>
            </w:r>
          </w:p>
        </w:tc>
        <w:tc>
          <w:tcPr>
            <w:tcW w:w="1870" w:type="dxa"/>
          </w:tcPr>
          <w:p w14:paraId="73DBCD55" w14:textId="77777777" w:rsidR="00B91E42" w:rsidRDefault="00C22EF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AFD8999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C53A8A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60EE0AB" w14:textId="4B308DB8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AUDREY</w:t>
            </w:r>
          </w:p>
        </w:tc>
      </w:tr>
      <w:tr w:rsidR="009B6A30" w14:paraId="19DB52EB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E5ECFF" w14:textId="75859E9A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Analysis</w:t>
            </w:r>
          </w:p>
          <w:p w14:paraId="73FE11E6" w14:textId="56C3C4B2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Analyzing</w:t>
            </w:r>
          </w:p>
          <w:p w14:paraId="535ECA35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48F93D84" w14:textId="20ABC679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079D1203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6C4CEEE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5CE9E69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1CB9D090" w14:textId="143F81FA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C20C4A6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932A72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</w:t>
            </w:r>
          </w:p>
          <w:p w14:paraId="48BCFEC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1F82F576" w14:textId="5C1BF27D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</w:tc>
        <w:tc>
          <w:tcPr>
            <w:tcW w:w="1870" w:type="dxa"/>
          </w:tcPr>
          <w:p w14:paraId="7B2FC25A" w14:textId="77777777" w:rsidR="00B91E42" w:rsidRDefault="00C22EF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  <w:p w14:paraId="0ED33C11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9/6</w:t>
            </w:r>
          </w:p>
          <w:p w14:paraId="2799084D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9/7</w:t>
            </w:r>
          </w:p>
          <w:p w14:paraId="7E0F7ED7" w14:textId="43588048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9/8</w:t>
            </w:r>
          </w:p>
        </w:tc>
        <w:tc>
          <w:tcPr>
            <w:tcW w:w="1870" w:type="dxa"/>
          </w:tcPr>
          <w:p w14:paraId="7D7DB07A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8246B40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481368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381E92E" w14:textId="6E2A8B22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TODD</w:t>
            </w:r>
          </w:p>
        </w:tc>
      </w:tr>
      <w:tr w:rsidR="009B6A30" w14:paraId="4ED6CB0C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C0C5EB6" w14:textId="77777777" w:rsidR="00F35A95" w:rsidRPr="00F35A95" w:rsidRDefault="00C22EF5" w:rsidP="00F35A95">
            <w:pPr>
              <w:pStyle w:val="ListParagraph"/>
              <w:numPr>
                <w:ilvl w:val="0"/>
                <w:numId w:val="18"/>
              </w:numPr>
            </w:pPr>
            <w:r>
              <w:t>Project Design</w:t>
            </w:r>
          </w:p>
          <w:p w14:paraId="3AF0CB37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Design</w:t>
            </w:r>
          </w:p>
          <w:p w14:paraId="3C9F32DF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Team Review </w:t>
            </w:r>
          </w:p>
          <w:p w14:paraId="05920CF9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 xml:space="preserve">Revise </w:t>
            </w:r>
          </w:p>
          <w:p w14:paraId="0E08C69C" w14:textId="5CBDD82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 and submit</w:t>
            </w:r>
          </w:p>
        </w:tc>
        <w:tc>
          <w:tcPr>
            <w:tcW w:w="248" w:type="dxa"/>
          </w:tcPr>
          <w:p w14:paraId="76C91337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  <w:p w14:paraId="3FCE8FC1" w14:textId="12E0F68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5B5F0AD6" w14:textId="043A749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51976539" w14:textId="51E04E7E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BE07129" w14:textId="4C6207FD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01B7FBDC" w14:textId="7DB264B6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AA79D2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7E83297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</w:t>
            </w:r>
          </w:p>
          <w:p w14:paraId="630A807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13B1CF2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0A45C858" w14:textId="6C6FD1A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</w:tc>
        <w:tc>
          <w:tcPr>
            <w:tcW w:w="1870" w:type="dxa"/>
          </w:tcPr>
          <w:p w14:paraId="3400DC7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  <w:p w14:paraId="58707B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9/11</w:t>
            </w:r>
          </w:p>
          <w:p w14:paraId="0F81F2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9/12</w:t>
            </w:r>
          </w:p>
          <w:p w14:paraId="4C9EAF88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9/14</w:t>
            </w:r>
          </w:p>
          <w:p w14:paraId="32238BE6" w14:textId="315E6EF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9/15</w:t>
            </w:r>
          </w:p>
        </w:tc>
        <w:tc>
          <w:tcPr>
            <w:tcW w:w="1870" w:type="dxa"/>
          </w:tcPr>
          <w:p w14:paraId="742D4B6C" w14:textId="77777777" w:rsidR="00B91E42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C3505E0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</w:t>
            </w:r>
          </w:p>
          <w:p w14:paraId="099CF852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A35E8B8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18BABC4E" w14:textId="4B641C63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BLAKE</w:t>
            </w:r>
          </w:p>
        </w:tc>
      </w:tr>
      <w:tr w:rsidR="009B6A30" w14:paraId="2559A018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2169D06" w14:textId="77777777" w:rsidR="00B91E42" w:rsidRPr="00F35A95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Project test plan and ICD</w:t>
            </w:r>
          </w:p>
          <w:p w14:paraId="1BB0A77B" w14:textId="6DBB575B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Derive test cases</w:t>
            </w:r>
          </w:p>
          <w:p w14:paraId="3F6A831E" w14:textId="77777777" w:rsidR="00F35A95" w:rsidRPr="00F35A9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2138713A" w14:textId="027D3031" w:rsidR="00F35A95" w:rsidRPr="00C22EF5" w:rsidRDefault="00F35A95" w:rsidP="00F35A95">
            <w:pPr>
              <w:pStyle w:val="ListParagraph"/>
              <w:numPr>
                <w:ilvl w:val="0"/>
                <w:numId w:val="20"/>
              </w:numPr>
            </w:pPr>
            <w:r>
              <w:t>Revision and submit</w:t>
            </w:r>
          </w:p>
        </w:tc>
        <w:tc>
          <w:tcPr>
            <w:tcW w:w="248" w:type="dxa"/>
          </w:tcPr>
          <w:p w14:paraId="14FCE0F4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  <w:p w14:paraId="192E76B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61AC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75962CA3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0D5C8269" w14:textId="1D3B57A9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DF041C9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A42B5B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7A4D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9/16</w:t>
            </w:r>
          </w:p>
          <w:p w14:paraId="3779B3C8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1039C6F" w14:textId="5B898B5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</w:tc>
        <w:tc>
          <w:tcPr>
            <w:tcW w:w="1870" w:type="dxa"/>
          </w:tcPr>
          <w:p w14:paraId="5C35AEF5" w14:textId="77777777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  <w:p w14:paraId="30584795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D86429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9/19</w:t>
            </w:r>
          </w:p>
          <w:p w14:paraId="3F7B0357" w14:textId="77777777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9/21</w:t>
            </w:r>
          </w:p>
          <w:p w14:paraId="72952131" w14:textId="597C5482" w:rsidR="009B6A30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9/22</w:t>
            </w:r>
          </w:p>
        </w:tc>
        <w:tc>
          <w:tcPr>
            <w:tcW w:w="1870" w:type="dxa"/>
          </w:tcPr>
          <w:p w14:paraId="72F7A509" w14:textId="77777777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624D0DA8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3B84F2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3A8238F1" w14:textId="77777777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  <w:p w14:paraId="5E2750F5" w14:textId="38F9B0FF" w:rsidR="00BB646C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</w:t>
            </w:r>
          </w:p>
        </w:tc>
      </w:tr>
      <w:tr w:rsidR="009B6A30" w14:paraId="08F80C00" w14:textId="77777777" w:rsidTr="00B91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41BC81B" w14:textId="77777777" w:rsidR="00B91E42" w:rsidRPr="00BB646C" w:rsidRDefault="00C22EF5" w:rsidP="00C22EF5">
            <w:pPr>
              <w:pStyle w:val="ListParagraph"/>
              <w:numPr>
                <w:ilvl w:val="0"/>
                <w:numId w:val="18"/>
              </w:numPr>
            </w:pPr>
            <w:r>
              <w:t>Implementation and Testing</w:t>
            </w:r>
          </w:p>
          <w:p w14:paraId="7E1ED45F" w14:textId="2B08BD3C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1</w:t>
            </w:r>
          </w:p>
          <w:p w14:paraId="0950648B" w14:textId="17EDCBE2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18B36E07" w14:textId="4CED561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18961613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Sprint 2</w:t>
            </w:r>
          </w:p>
          <w:p w14:paraId="46EEFB47" w14:textId="480CE755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32137116" w14:textId="31B990ED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  <w:p w14:paraId="7A5E68FD" w14:textId="462004C9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 xml:space="preserve">Sprint 3 </w:t>
            </w:r>
          </w:p>
          <w:p w14:paraId="222B5207" w14:textId="77777777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Team review</w:t>
            </w:r>
          </w:p>
          <w:p w14:paraId="7A5F916E" w14:textId="1C06ACBF" w:rsidR="00BB646C" w:rsidRPr="00BB646C" w:rsidRDefault="00BB646C" w:rsidP="00BB646C">
            <w:pPr>
              <w:pStyle w:val="ListParagraph"/>
              <w:numPr>
                <w:ilvl w:val="0"/>
                <w:numId w:val="20"/>
              </w:numPr>
            </w:pPr>
            <w:r>
              <w:t>Submit</w:t>
            </w:r>
          </w:p>
        </w:tc>
        <w:tc>
          <w:tcPr>
            <w:tcW w:w="248" w:type="dxa"/>
          </w:tcPr>
          <w:p w14:paraId="36C8C3FF" w14:textId="587237B1" w:rsidR="00BB646C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14:paraId="4711C29C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B2528C" w14:textId="3C38FF8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1AF9F87" w14:textId="3849D4C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0D71D29B" w14:textId="4834083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0F2D37AD" w14:textId="07B1FFB3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52AB369D" w14:textId="7A3DC306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E6FA69B" w14:textId="0CE4B9EF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14:paraId="3DBDAAC4" w14:textId="60035BF9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7BEC5970" w14:textId="104E18B8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F5B2B90" w14:textId="51553A4C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70" w:type="dxa"/>
          </w:tcPr>
          <w:p w14:paraId="7B812DAC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2180491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30BBB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</w:p>
          <w:p w14:paraId="034A59F5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6A04BC29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9/92</w:t>
            </w:r>
          </w:p>
          <w:p w14:paraId="14EEA1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9/30</w:t>
            </w:r>
          </w:p>
          <w:p w14:paraId="529886F7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608E227B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28F92F7F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10/7</w:t>
            </w:r>
          </w:p>
          <w:p w14:paraId="1465FBD0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27A2FDDE" w14:textId="49E3F7BA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6698F114" w14:textId="77777777" w:rsidR="00B91E42" w:rsidRDefault="00F35A95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</w:t>
            </w:r>
            <w:r w:rsidR="00BB646C">
              <w:t>12</w:t>
            </w:r>
          </w:p>
          <w:p w14:paraId="11CB82D2" w14:textId="7777777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E2478" w14:textId="46AD185C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9/28</w:t>
            </w:r>
          </w:p>
          <w:p w14:paraId="798C67C5" w14:textId="59CB2B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625E903B" w14:textId="478BD1D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9/29</w:t>
            </w:r>
          </w:p>
          <w:p w14:paraId="59FED7B6" w14:textId="1AD8CB61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10/5</w:t>
            </w:r>
          </w:p>
          <w:p w14:paraId="09FF0CBA" w14:textId="59952804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4A2D0E79" w14:textId="1AED09B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10/6</w:t>
            </w:r>
          </w:p>
          <w:p w14:paraId="129B5B06" w14:textId="57CEDCF7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10/12</w:t>
            </w:r>
          </w:p>
          <w:p w14:paraId="35FFC23A" w14:textId="49A3893D" w:rsidR="009B6A30" w:rsidRDefault="009B6A30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  <w:p w14:paraId="32F1FD39" w14:textId="5D05DCF0" w:rsidR="009B6A30" w:rsidRDefault="009B6A30" w:rsidP="009B6A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7212F07E" w14:textId="77777777" w:rsidR="00B91E42" w:rsidRDefault="00B91E42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640AC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BCC5AD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86CF07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3609363" w14:textId="7873CC8A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7D19C691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634DA6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60E5BFCE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34C89CDA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4CF3B3E5" w14:textId="77777777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  <w:p w14:paraId="088C49CE" w14:textId="60DC3DEC" w:rsidR="00BB646C" w:rsidRDefault="00BB646C" w:rsidP="00B91E4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</w:tr>
      <w:tr w:rsidR="009B6A30" w14:paraId="509761A0" w14:textId="77777777" w:rsidTr="00B91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F11D44" w14:textId="106A131B" w:rsidR="00B91E42" w:rsidRPr="00F35A95" w:rsidRDefault="00F35A95" w:rsidP="00F35A95">
            <w:pPr>
              <w:pStyle w:val="ListParagraph"/>
              <w:numPr>
                <w:ilvl w:val="0"/>
                <w:numId w:val="18"/>
              </w:numPr>
            </w:pPr>
            <w:r>
              <w:t xml:space="preserve">Final Deliveries </w:t>
            </w:r>
            <w:r w:rsidR="00BB646C">
              <w:t>(Code, Binaries, Test Data and User’s Guide)</w:t>
            </w:r>
          </w:p>
        </w:tc>
        <w:tc>
          <w:tcPr>
            <w:tcW w:w="248" w:type="dxa"/>
          </w:tcPr>
          <w:p w14:paraId="72FC7532" w14:textId="28D92C54" w:rsidR="00B91E42" w:rsidRDefault="00BB646C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A28E18B" w14:textId="4065646B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</w:t>
            </w:r>
            <w:r w:rsidR="00BB646C">
              <w:t>13</w:t>
            </w:r>
          </w:p>
        </w:tc>
        <w:tc>
          <w:tcPr>
            <w:tcW w:w="1870" w:type="dxa"/>
          </w:tcPr>
          <w:p w14:paraId="6D617E5D" w14:textId="45B3BD69" w:rsidR="00B91E42" w:rsidRDefault="00F35A95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10/13</w:t>
            </w:r>
          </w:p>
        </w:tc>
        <w:tc>
          <w:tcPr>
            <w:tcW w:w="1870" w:type="dxa"/>
          </w:tcPr>
          <w:p w14:paraId="5039B311" w14:textId="1372BBE9" w:rsidR="00B91E42" w:rsidRDefault="009B6A30" w:rsidP="00B91E4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AUDREY</w:t>
            </w:r>
          </w:p>
        </w:tc>
      </w:tr>
    </w:tbl>
    <w:p w14:paraId="569CCBE0" w14:textId="77777777" w:rsidR="00B91E42" w:rsidRPr="00B91E42" w:rsidRDefault="00B91E42" w:rsidP="00C74CC4"/>
    <w:sectPr w:rsidR="00B91E42" w:rsidRPr="00B91E42">
      <w:headerReference w:type="default" r:id="rId9"/>
      <w:headerReference w:type="first" r:id="rId10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E758" w14:textId="77777777" w:rsidR="009C0515" w:rsidRDefault="009C0515">
      <w:pPr>
        <w:spacing w:line="240" w:lineRule="auto"/>
      </w:pPr>
      <w:r>
        <w:separator/>
      </w:r>
    </w:p>
  </w:endnote>
  <w:endnote w:type="continuationSeparator" w:id="0">
    <w:p w14:paraId="1144E5AA" w14:textId="77777777" w:rsidR="009C0515" w:rsidRDefault="009C0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B2F6D" w14:textId="77777777" w:rsidR="009C0515" w:rsidRDefault="009C0515">
      <w:pPr>
        <w:spacing w:line="240" w:lineRule="auto"/>
      </w:pPr>
      <w:r>
        <w:separator/>
      </w:r>
    </w:p>
  </w:footnote>
  <w:footnote w:type="continuationSeparator" w:id="0">
    <w:p w14:paraId="68F0A90D" w14:textId="77777777" w:rsidR="009C0515" w:rsidRDefault="009C05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FC11" w14:textId="694EF06B" w:rsidR="007D6EC1" w:rsidRDefault="009C0515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0B8C736F6847E744B10BF20EF6EA0C6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22BD6">
          <w:rPr>
            <w:rStyle w:val="Strong"/>
          </w:rPr>
          <w:t>Health monitoring project</w:t>
        </w:r>
      </w:sdtContent>
    </w:sdt>
    <w:r w:rsidR="00711031">
      <w:t>: PROJECT PLAN</w:t>
    </w:r>
    <w:r w:rsidR="00B22BD6">
      <w:rPr>
        <w:rStyle w:val="Strong"/>
      </w:rPr>
      <w:t xml:space="preserve"> </w:t>
    </w:r>
    <w:r w:rsidR="00B22BD6">
      <w:rPr>
        <w:rStyle w:val="Strong"/>
      </w:rPr>
      <w:ptab w:relativeTo="margin" w:alignment="right" w:leader="none"/>
    </w:r>
    <w:r w:rsidR="00B22BD6">
      <w:rPr>
        <w:rStyle w:val="Strong"/>
      </w:rPr>
      <w:fldChar w:fldCharType="begin"/>
    </w:r>
    <w:r w:rsidR="00B22BD6">
      <w:rPr>
        <w:rStyle w:val="Strong"/>
      </w:rPr>
      <w:instrText xml:space="preserve"> PAGE   \* MERGEFORMAT </w:instrText>
    </w:r>
    <w:r w:rsidR="00B22BD6">
      <w:rPr>
        <w:rStyle w:val="Strong"/>
      </w:rPr>
      <w:fldChar w:fldCharType="separate"/>
    </w:r>
    <w:r w:rsidR="00B22BD6">
      <w:rPr>
        <w:rStyle w:val="Strong"/>
        <w:noProof/>
      </w:rPr>
      <w:t>9</w:t>
    </w:r>
    <w:r w:rsidR="00B22BD6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EB3B6" w14:textId="0249116D" w:rsidR="007D6EC1" w:rsidRDefault="00B22BD6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F09BC4D05E57CB4689F54B3C6772B03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Health</w:t>
        </w:r>
        <w:r w:rsidR="00FE2ADC">
          <w:rPr>
            <w:rStyle w:val="Strong"/>
          </w:rPr>
          <w:t xml:space="preserve"> </w:t>
        </w:r>
        <w:r>
          <w:rPr>
            <w:rStyle w:val="Strong"/>
          </w:rPr>
          <w:t>monitoring project</w:t>
        </w:r>
      </w:sdtContent>
    </w:sdt>
    <w:r w:rsidR="00711031">
      <w:rPr>
        <w:rStyle w:val="Strong"/>
      </w:rPr>
      <w:t>: PROJECT PLAN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B61B2D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73ED5"/>
    <w:multiLevelType w:val="hybridMultilevel"/>
    <w:tmpl w:val="24D41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04374"/>
    <w:multiLevelType w:val="hybridMultilevel"/>
    <w:tmpl w:val="AE5A239C"/>
    <w:lvl w:ilvl="0" w:tplc="6366B3B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574E3"/>
    <w:multiLevelType w:val="hybridMultilevel"/>
    <w:tmpl w:val="F454D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FE775D"/>
    <w:multiLevelType w:val="hybridMultilevel"/>
    <w:tmpl w:val="EEF0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03100"/>
    <w:multiLevelType w:val="hybridMultilevel"/>
    <w:tmpl w:val="93F80BEE"/>
    <w:lvl w:ilvl="0" w:tplc="9790F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EF1F26"/>
    <w:multiLevelType w:val="hybridMultilevel"/>
    <w:tmpl w:val="3A74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7B7548"/>
    <w:multiLevelType w:val="hybridMultilevel"/>
    <w:tmpl w:val="2FA89886"/>
    <w:lvl w:ilvl="0" w:tplc="55B20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1F61E0"/>
    <w:multiLevelType w:val="hybridMultilevel"/>
    <w:tmpl w:val="2C2AC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80AC5"/>
    <w:multiLevelType w:val="hybridMultilevel"/>
    <w:tmpl w:val="956AA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D2E21"/>
    <w:multiLevelType w:val="hybridMultilevel"/>
    <w:tmpl w:val="D9C282BE"/>
    <w:lvl w:ilvl="0" w:tplc="502CFB5C">
      <w:start w:val="1"/>
      <w:numFmt w:val="decimal"/>
      <w:lvlText w:val="%1."/>
      <w:lvlJc w:val="left"/>
      <w:pPr>
        <w:ind w:left="1080" w:hanging="360"/>
      </w:pPr>
      <w:rPr>
        <w:rFonts w:cstheme="majorHAnsi" w:hint="default"/>
        <w:color w:val="5F5F5F" w:themeColor="hyperlink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  <w:num w:numId="13">
    <w:abstractNumId w:val="19"/>
  </w:num>
  <w:num w:numId="14">
    <w:abstractNumId w:val="14"/>
  </w:num>
  <w:num w:numId="15">
    <w:abstractNumId w:val="18"/>
  </w:num>
  <w:num w:numId="16">
    <w:abstractNumId w:val="16"/>
  </w:num>
  <w:num w:numId="17">
    <w:abstractNumId w:val="13"/>
  </w:num>
  <w:num w:numId="18">
    <w:abstractNumId w:val="11"/>
  </w:num>
  <w:num w:numId="19">
    <w:abstractNumId w:val="17"/>
  </w:num>
  <w:num w:numId="20">
    <w:abstractNumId w:val="12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DC"/>
    <w:rsid w:val="000260D7"/>
    <w:rsid w:val="001A1514"/>
    <w:rsid w:val="002E32E2"/>
    <w:rsid w:val="002F3805"/>
    <w:rsid w:val="00330351"/>
    <w:rsid w:val="0033136B"/>
    <w:rsid w:val="003D30DD"/>
    <w:rsid w:val="00400BC6"/>
    <w:rsid w:val="00480882"/>
    <w:rsid w:val="004C3158"/>
    <w:rsid w:val="004E623A"/>
    <w:rsid w:val="004F3A7E"/>
    <w:rsid w:val="006451D9"/>
    <w:rsid w:val="00663657"/>
    <w:rsid w:val="00697E02"/>
    <w:rsid w:val="006B5E57"/>
    <w:rsid w:val="006C292A"/>
    <w:rsid w:val="00711031"/>
    <w:rsid w:val="007523E3"/>
    <w:rsid w:val="00792515"/>
    <w:rsid w:val="007B672C"/>
    <w:rsid w:val="007D6EC1"/>
    <w:rsid w:val="00830F66"/>
    <w:rsid w:val="0086289E"/>
    <w:rsid w:val="0090295C"/>
    <w:rsid w:val="00946FBD"/>
    <w:rsid w:val="00994183"/>
    <w:rsid w:val="009A7EDA"/>
    <w:rsid w:val="009B6A30"/>
    <w:rsid w:val="009B7108"/>
    <w:rsid w:val="009C0515"/>
    <w:rsid w:val="00A511ED"/>
    <w:rsid w:val="00AE633C"/>
    <w:rsid w:val="00B22BD6"/>
    <w:rsid w:val="00B40A12"/>
    <w:rsid w:val="00B64060"/>
    <w:rsid w:val="00B91E42"/>
    <w:rsid w:val="00B942DD"/>
    <w:rsid w:val="00BB646C"/>
    <w:rsid w:val="00C22DC8"/>
    <w:rsid w:val="00C22EF5"/>
    <w:rsid w:val="00C2409F"/>
    <w:rsid w:val="00C74CC4"/>
    <w:rsid w:val="00C7515B"/>
    <w:rsid w:val="00D2554C"/>
    <w:rsid w:val="00E3781D"/>
    <w:rsid w:val="00ED0B11"/>
    <w:rsid w:val="00F03421"/>
    <w:rsid w:val="00F1326A"/>
    <w:rsid w:val="00F35A95"/>
    <w:rsid w:val="00F636BE"/>
    <w:rsid w:val="00FA26B9"/>
    <w:rsid w:val="00FE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32303"/>
  <w15:chartTrackingRefBased/>
  <w15:docId w15:val="{5DEC138A-F9AE-854D-9F3C-68D9EA7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7EDA"/>
    <w:pPr>
      <w:tabs>
        <w:tab w:val="left" w:pos="1200"/>
        <w:tab w:val="right" w:leader="dot" w:pos="9350"/>
      </w:tabs>
      <w:spacing w:after="100"/>
      <w:ind w:left="720" w:firstLine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table" w:styleId="PlainTable1">
    <w:name w:val="Plain Table 1"/>
    <w:basedOn w:val="TableNormal"/>
    <w:uiPriority w:val="41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91E4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B91E42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91E42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74C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B91584880D9D47909D055D87C4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7316F-82BB-B641-85EA-7CAA2BD34022}"/>
      </w:docPartPr>
      <w:docPartBody>
        <w:p w:rsidR="0094486C" w:rsidRDefault="00A50FF3">
          <w:pPr>
            <w:pStyle w:val="1DB91584880D9D47909D055D87C472B7"/>
          </w:pPr>
          <w:r>
            <w:t>[Title Here, up to 12 Words, on One to Two Lines]</w:t>
          </w:r>
        </w:p>
      </w:docPartBody>
    </w:docPart>
    <w:docPart>
      <w:docPartPr>
        <w:name w:val="0B8C736F6847E744B10BF20EF6EA0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140D6-13DA-E54A-8D0F-331BBEFA44DD}"/>
      </w:docPartPr>
      <w:docPartBody>
        <w:p w:rsidR="0094486C" w:rsidRDefault="00A50FF3">
          <w:pPr>
            <w:pStyle w:val="0B8C736F6847E744B10BF20EF6EA0C6B"/>
          </w:pPr>
          <w:r>
            <w:t>[Place all tables for your paper in a tables section, following references (and, if applicable, footnotes).  Start a new page for each table, include a table number and table title for each, as shown on this page.  All explanatory text appears in a table note that follows the table, such as this one.  Use the Table/Figure style to get the spacing between table and note.  Tables in APA format can use single or 1.5 line spacing.  Include a heading for every row and column, even if the content seems obvious.  To insert a table, on the Insert tab, tap Table.  New tables that you create in this document use APA format by default.]</w:t>
          </w:r>
        </w:p>
      </w:docPartBody>
    </w:docPart>
    <w:docPart>
      <w:docPartPr>
        <w:name w:val="F09BC4D05E57CB4689F54B3C6772B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A0BA3-50E8-704D-8001-C0E9916FE122}"/>
      </w:docPartPr>
      <w:docPartBody>
        <w:p w:rsidR="0094486C" w:rsidRDefault="00A50FF3">
          <w:pPr>
            <w:pStyle w:val="F09BC4D05E57CB4689F54B3C6772B031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C"/>
    <w:rsid w:val="00067EB6"/>
    <w:rsid w:val="00171207"/>
    <w:rsid w:val="002B6BEC"/>
    <w:rsid w:val="00850932"/>
    <w:rsid w:val="0094486C"/>
    <w:rsid w:val="00A50FF3"/>
    <w:rsid w:val="00AC5B4F"/>
    <w:rsid w:val="00CB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B91584880D9D47909D055D87C472B7">
    <w:name w:val="1DB91584880D9D47909D055D87C472B7"/>
  </w:style>
  <w:style w:type="paragraph" w:customStyle="1" w:styleId="95B3A670F819BB4BAD3B9FD7F7F73CE9">
    <w:name w:val="95B3A670F819BB4BAD3B9FD7F7F73CE9"/>
  </w:style>
  <w:style w:type="paragraph" w:customStyle="1" w:styleId="BE56B6430BFC3345B92C8D205E508CE5">
    <w:name w:val="BE56B6430BFC3345B92C8D205E508CE5"/>
  </w:style>
  <w:style w:type="paragraph" w:customStyle="1" w:styleId="F921A45E559C0B4CAAF76C889CD37AB9">
    <w:name w:val="F921A45E559C0B4CAAF76C889CD37AB9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644C262E36C874D957909CA1944A6DF">
    <w:name w:val="2644C262E36C874D957909CA1944A6DF"/>
  </w:style>
  <w:style w:type="paragraph" w:customStyle="1" w:styleId="F0D55A9822584A4DA888C1A231158A54">
    <w:name w:val="F0D55A9822584A4DA888C1A231158A54"/>
  </w:style>
  <w:style w:type="paragraph" w:customStyle="1" w:styleId="0298784C264D854EA0BD5A72383B57C8">
    <w:name w:val="0298784C264D854EA0BD5A72383B57C8"/>
  </w:style>
  <w:style w:type="paragraph" w:customStyle="1" w:styleId="9CCFBEC542A9CE428D3467D56C20A4D0">
    <w:name w:val="9CCFBEC542A9CE428D3467D56C20A4D0"/>
  </w:style>
  <w:style w:type="paragraph" w:customStyle="1" w:styleId="640A9E0DCD78694C945FDBA1071BC69D">
    <w:name w:val="640A9E0DCD78694C945FDBA1071BC69D"/>
  </w:style>
  <w:style w:type="paragraph" w:customStyle="1" w:styleId="74F9196CE413DF41A770761326E9E61B">
    <w:name w:val="74F9196CE413DF41A770761326E9E61B"/>
  </w:style>
  <w:style w:type="paragraph" w:customStyle="1" w:styleId="0F7FBC8FF8ED4E4CA270FB4BA6E046A3">
    <w:name w:val="0F7FBC8FF8ED4E4CA270FB4BA6E046A3"/>
  </w:style>
  <w:style w:type="paragraph" w:customStyle="1" w:styleId="E817402AE43E774F9B0E0A8D893B95D5">
    <w:name w:val="E817402AE43E774F9B0E0A8D893B95D5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eastAsia="ja-JP"/>
    </w:rPr>
  </w:style>
  <w:style w:type="paragraph" w:customStyle="1" w:styleId="3BD66392AE3F2F4BA677941DA63DED1E">
    <w:name w:val="3BD66392AE3F2F4BA677941DA63DED1E"/>
  </w:style>
  <w:style w:type="paragraph" w:customStyle="1" w:styleId="EE4A0D083BC6E245AEC5E5827EE5BAFC">
    <w:name w:val="EE4A0D083BC6E245AEC5E5827EE5BAFC"/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eastAsia="ja-JP"/>
    </w:rPr>
  </w:style>
  <w:style w:type="paragraph" w:customStyle="1" w:styleId="D57C54A979569A4689AD1F71A27306F1">
    <w:name w:val="D57C54A979569A4689AD1F71A27306F1"/>
  </w:style>
  <w:style w:type="paragraph" w:customStyle="1" w:styleId="8210A80B0CDC3F4B989D074E4A4CC30D">
    <w:name w:val="8210A80B0CDC3F4B989D074E4A4CC30D"/>
  </w:style>
  <w:style w:type="paragraph" w:customStyle="1" w:styleId="4059CC251527EC4AA0C1919BCC78B14B">
    <w:name w:val="4059CC251527EC4AA0C1919BCC78B14B"/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eastAsia="ja-JP"/>
    </w:rPr>
  </w:style>
  <w:style w:type="paragraph" w:customStyle="1" w:styleId="2981B4403C24B64EAE6D5F9B9BCD1D57">
    <w:name w:val="2981B4403C24B64EAE6D5F9B9BCD1D57"/>
  </w:style>
  <w:style w:type="paragraph" w:customStyle="1" w:styleId="423EF224A9BC3244A0E16AB9BF5940D3">
    <w:name w:val="423EF224A9BC3244A0E16AB9BF5940D3"/>
  </w:style>
  <w:style w:type="paragraph" w:customStyle="1" w:styleId="DEB70A582274224B83829D5771EA439E">
    <w:name w:val="DEB70A582274224B83829D5771EA439E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E8D8340440ECBD43B6C853C61989F671">
    <w:name w:val="E8D8340440ECBD43B6C853C61989F671"/>
  </w:style>
  <w:style w:type="paragraph" w:customStyle="1" w:styleId="3E9C41F6238FC8488919C008F28BB326">
    <w:name w:val="3E9C41F6238FC8488919C008F28BB326"/>
  </w:style>
  <w:style w:type="paragraph" w:customStyle="1" w:styleId="F51360122EE157438FD6F3B42F1100D6">
    <w:name w:val="F51360122EE157438FD6F3B42F1100D6"/>
  </w:style>
  <w:style w:type="paragraph" w:customStyle="1" w:styleId="0B8C736F6847E744B10BF20EF6EA0C6B">
    <w:name w:val="0B8C736F6847E744B10BF20EF6EA0C6B"/>
  </w:style>
  <w:style w:type="paragraph" w:customStyle="1" w:styleId="F09BC4D05E57CB4689F54B3C6772B031">
    <w:name w:val="F09BC4D05E57CB4689F54B3C6772B0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Health monitoring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6AF73-11A4-45DE-A11F-C47C8143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
Project Topic: Health Monitoring System 
Project Requirements provided in separate document.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
Project Topic: Health Monitoring System 
Project Requirements provided in separate document.</dc:title>
  <dc:subject/>
  <dc:creator>Microsoft Office User</dc:creator>
  <cp:keywords/>
  <dc:description/>
  <cp:lastModifiedBy>Audrey Harcum</cp:lastModifiedBy>
  <cp:revision>5</cp:revision>
  <cp:lastPrinted>2020-09-01T20:45:00Z</cp:lastPrinted>
  <dcterms:created xsi:type="dcterms:W3CDTF">2020-09-01T16:52:00Z</dcterms:created>
  <dcterms:modified xsi:type="dcterms:W3CDTF">2020-09-01T20:46:00Z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